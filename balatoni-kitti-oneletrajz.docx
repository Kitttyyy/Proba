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14:paraId="407746BD" w14:textId="77777777" w:rsidTr="00AE7882">
        <w:trPr>
          <w:trHeight w:val="4410"/>
        </w:trPr>
        <w:tc>
          <w:tcPr>
            <w:tcW w:w="3600" w:type="dxa"/>
            <w:vAlign w:val="bottom"/>
          </w:tcPr>
          <w:p w14:paraId="7EDB1555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hu"/>
              </w:rPr>
              <mc:AlternateContent>
                <mc:Choice Requires="wps">
                  <w:drawing>
                    <wp:inline distT="0" distB="0" distL="0" distR="0" wp14:anchorId="384543A2" wp14:editId="1B4A994F">
                      <wp:extent cx="2122805" cy="2122805"/>
                      <wp:effectExtent l="19050" t="19050" r="29845" b="29845"/>
                      <wp:docPr id="2" name="Ellipszis 2" title="Profi arckép egy férfirő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6037C0" id="Ellipszis 2" o:spid="_x0000_s1026" alt="Cím: Profi arckép egy férfirő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5CE5F2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49245B91" w14:textId="0E7D2B0E" w:rsidR="001B2ABD" w:rsidRDefault="000C6FC1" w:rsidP="001B2ABD">
            <w:pPr>
              <w:pStyle w:val="Cm"/>
            </w:pPr>
            <w:r>
              <w:t>Balatoni kitti</w:t>
            </w:r>
          </w:p>
          <w:p w14:paraId="12D996B5" w14:textId="3C4EBE4E" w:rsidR="001B2ABD" w:rsidRDefault="000C6FC1" w:rsidP="001B2ABD">
            <w:pPr>
              <w:pStyle w:val="Alcm"/>
            </w:pPr>
            <w:r>
              <w:rPr>
                <w:spacing w:val="0"/>
                <w:w w:val="100"/>
              </w:rPr>
              <w:t>Rendszerüzemeltető</w:t>
            </w:r>
          </w:p>
        </w:tc>
      </w:tr>
      <w:tr w:rsidR="001B2ABD" w14:paraId="0F12351A" w14:textId="77777777" w:rsidTr="00AE7882">
        <w:tc>
          <w:tcPr>
            <w:tcW w:w="3600" w:type="dxa"/>
          </w:tcPr>
          <w:sdt>
            <w:sdtPr>
              <w:id w:val="-1711873194"/>
              <w:placeholder>
                <w:docPart w:val="1949B903F5E04882B157E6B61985B547"/>
              </w:placeholder>
              <w:temporary/>
              <w:showingPlcHdr/>
              <w15:appearance w15:val="hidden"/>
            </w:sdtPr>
            <w:sdtEndPr/>
            <w:sdtContent>
              <w:p w14:paraId="3AE1A836" w14:textId="77777777" w:rsidR="001B2ABD" w:rsidRDefault="00036450" w:rsidP="00036450">
                <w:pPr>
                  <w:pStyle w:val="Cmsor3"/>
                </w:pPr>
                <w:r w:rsidRPr="00D5459D">
                  <w:rPr>
                    <w:lang w:bidi="hu"/>
                  </w:rPr>
                  <w:t>Profil</w:t>
                </w:r>
              </w:p>
            </w:sdtContent>
          </w:sdt>
          <w:p w14:paraId="49C1B50C" w14:textId="77777777" w:rsidR="008A5722" w:rsidRDefault="008A5722" w:rsidP="008A5722">
            <w:r>
              <w:t xml:space="preserve">Fiatal, pályakezdő rendszerüzemeltető vagyok, akit érdekel a hálózatépítés, valamint a </w:t>
            </w:r>
            <w:proofErr w:type="spellStart"/>
            <w:r>
              <w:t>kiberbiztonság</w:t>
            </w:r>
            <w:proofErr w:type="spellEnd"/>
            <w:r>
              <w:t xml:space="preserve"> és szívesen fejleszti, mélyíti el tudását ezen a területen. </w:t>
            </w:r>
          </w:p>
          <w:p w14:paraId="70569534" w14:textId="3ECC96CB" w:rsidR="00036450" w:rsidRDefault="008A5722" w:rsidP="008A5722">
            <w:r>
              <w:t xml:space="preserve">Szeretnék szaktudásommal hozzájárulni egy cég, rendszer megfelelő és biztonságos </w:t>
            </w:r>
            <w:proofErr w:type="spellStart"/>
            <w:r>
              <w:t>műkődéséhez</w:t>
            </w:r>
            <w:proofErr w:type="spellEnd"/>
            <w:r>
              <w:t>.</w:t>
            </w:r>
          </w:p>
          <w:p w14:paraId="44A6E5B9" w14:textId="77777777" w:rsidR="00036450" w:rsidRDefault="00036450" w:rsidP="00036450"/>
          <w:sdt>
            <w:sdtPr>
              <w:id w:val="-1954003311"/>
              <w:placeholder>
                <w:docPart w:val="7E3B578F78CD4AE28FCD4A29A4AC69F6"/>
              </w:placeholder>
              <w:temporary/>
              <w:showingPlcHdr/>
              <w15:appearance w15:val="hidden"/>
            </w:sdtPr>
            <w:sdtEndPr/>
            <w:sdtContent>
              <w:p w14:paraId="51C7D188" w14:textId="77777777" w:rsidR="00036450" w:rsidRPr="00CB0055" w:rsidRDefault="00CB0055" w:rsidP="00CB0055">
                <w:pPr>
                  <w:pStyle w:val="Cmsor3"/>
                </w:pPr>
                <w:r w:rsidRPr="00CB0055">
                  <w:rPr>
                    <w:lang w:bidi="hu"/>
                  </w:rPr>
                  <w:t>Kapcsolat</w:t>
                </w:r>
              </w:p>
            </w:sdtContent>
          </w:sdt>
          <w:sdt>
            <w:sdtPr>
              <w:id w:val="1111563247"/>
              <w:placeholder>
                <w:docPart w:val="0D897D592432476D8468475C8F8DCD86"/>
              </w:placeholder>
              <w:temporary/>
              <w:showingPlcHdr/>
              <w15:appearance w15:val="hidden"/>
            </w:sdtPr>
            <w:sdtEndPr/>
            <w:sdtContent>
              <w:p w14:paraId="79BE3AC0" w14:textId="77777777" w:rsidR="004D3011" w:rsidRDefault="004D3011" w:rsidP="004D3011">
                <w:r w:rsidRPr="004D3011">
                  <w:rPr>
                    <w:lang w:bidi="hu"/>
                  </w:rPr>
                  <w:t>TELEFONSZÁM:</w:t>
                </w:r>
              </w:p>
            </w:sdtContent>
          </w:sdt>
          <w:p w14:paraId="11E0CA9E" w14:textId="5461FF37" w:rsidR="004D3011" w:rsidRDefault="009D3ACF" w:rsidP="004D3011">
            <w:r>
              <w:t>+36307125839</w:t>
            </w:r>
          </w:p>
          <w:p w14:paraId="77C9D468" w14:textId="77777777" w:rsidR="004D3011" w:rsidRPr="004D3011" w:rsidRDefault="004D3011" w:rsidP="004D3011"/>
          <w:p w14:paraId="14E67ECA" w14:textId="28DB29AD" w:rsidR="004D3011" w:rsidRDefault="009D3ACF" w:rsidP="004D3011">
            <w:r>
              <w:t>FACEBOOK:</w:t>
            </w:r>
          </w:p>
          <w:p w14:paraId="699AB929" w14:textId="70260FE2" w:rsidR="004D3011" w:rsidRDefault="008847F8" w:rsidP="004D3011">
            <w:hyperlink r:id="rId12" w:history="1">
              <w:r w:rsidRPr="008847F8">
                <w:rPr>
                  <w:rStyle w:val="Hiperhivatkozs"/>
                </w:rPr>
                <w:t>Bal</w:t>
              </w:r>
              <w:r w:rsidRPr="008847F8">
                <w:rPr>
                  <w:rStyle w:val="Hiperhivatkozs"/>
                </w:rPr>
                <w:t>a</w:t>
              </w:r>
              <w:r w:rsidRPr="008847F8">
                <w:rPr>
                  <w:rStyle w:val="Hiperhivatkozs"/>
                </w:rPr>
                <w:t>toni Kitti</w:t>
              </w:r>
            </w:hyperlink>
          </w:p>
          <w:p w14:paraId="6FBE596B" w14:textId="77777777" w:rsidR="004D3011" w:rsidRDefault="004D3011" w:rsidP="004D3011"/>
          <w:sdt>
            <w:sdtPr>
              <w:id w:val="-240260293"/>
              <w:placeholder>
                <w:docPart w:val="1A5D0C0992874A9D8A36EC7395C7D2BC"/>
              </w:placeholder>
              <w:temporary/>
              <w:showingPlcHdr/>
              <w15:appearance w15:val="hidden"/>
            </w:sdtPr>
            <w:sdtEndPr/>
            <w:sdtContent>
              <w:p w14:paraId="747963EA" w14:textId="77777777" w:rsidR="004D3011" w:rsidRDefault="004D3011" w:rsidP="004D3011">
                <w:r w:rsidRPr="004D3011">
                  <w:rPr>
                    <w:lang w:bidi="hu"/>
                  </w:rPr>
                  <w:t>E-MAIL-CÍM:</w:t>
                </w:r>
              </w:p>
            </w:sdtContent>
          </w:sdt>
          <w:p w14:paraId="6FFB068F" w14:textId="28A1A3EB" w:rsidR="00036450" w:rsidRDefault="008A5722" w:rsidP="004D3011">
            <w:hyperlink r:id="rId13" w:history="1">
              <w:r w:rsidRPr="00A509AA">
                <w:rPr>
                  <w:rStyle w:val="Hiperhivatkozs"/>
                </w:rPr>
                <w:t>balatonikitti@gmail.com</w:t>
              </w:r>
            </w:hyperlink>
          </w:p>
          <w:p w14:paraId="15EA9CDD" w14:textId="5C1A442A" w:rsidR="008A5722" w:rsidRDefault="008A5722" w:rsidP="004D3011"/>
          <w:p w14:paraId="76B5D845" w14:textId="17E9C450" w:rsidR="008A5722" w:rsidRDefault="008A5722" w:rsidP="004D3011">
            <w:r>
              <w:t>LAKCÍM</w:t>
            </w:r>
          </w:p>
          <w:p w14:paraId="7E1CFF95" w14:textId="3B0608CC" w:rsidR="008A5722" w:rsidRPr="00E4381A" w:rsidRDefault="008A5722" w:rsidP="004D3011">
            <w:pPr>
              <w:rPr>
                <w:rStyle w:val="Hiperhivatkozs"/>
              </w:rPr>
            </w:pPr>
            <w:r>
              <w:t>Budapest, 1171, Borsfa u. 61.</w:t>
            </w:r>
          </w:p>
          <w:p w14:paraId="0C379436" w14:textId="160737AE" w:rsidR="004D3011" w:rsidRPr="00CB0055" w:rsidRDefault="006A42E1" w:rsidP="00CB0055">
            <w:pPr>
              <w:pStyle w:val="Cmsor3"/>
            </w:pPr>
            <w:r>
              <w:t>Érdeklődések</w:t>
            </w:r>
          </w:p>
          <w:p w14:paraId="4B3DA39F" w14:textId="7D63C0CF" w:rsidR="004D3011" w:rsidRDefault="006A42E1" w:rsidP="004D3011">
            <w:r>
              <w:t>Festészet</w:t>
            </w:r>
          </w:p>
          <w:p w14:paraId="16BAF9F5" w14:textId="5A711798" w:rsidR="004D3011" w:rsidRDefault="006A42E1" w:rsidP="004D3011">
            <w:r>
              <w:t>Videójátékok</w:t>
            </w:r>
          </w:p>
          <w:p w14:paraId="1E13F4C3" w14:textId="2DEFC356" w:rsidR="004D3011" w:rsidRDefault="006A42E1" w:rsidP="004D3011">
            <w:r>
              <w:t>Röplabda</w:t>
            </w:r>
          </w:p>
          <w:p w14:paraId="62258BC3" w14:textId="2874725E" w:rsidR="006A42E1" w:rsidRDefault="006A42E1" w:rsidP="004D3011">
            <w:r>
              <w:t>Hálózatbiztonság</w:t>
            </w:r>
          </w:p>
          <w:p w14:paraId="16543966" w14:textId="4530E93A" w:rsidR="006A42E1" w:rsidRDefault="006A42E1" w:rsidP="004D3011">
            <w:r>
              <w:t>Hálózatépítés</w:t>
            </w:r>
          </w:p>
          <w:p w14:paraId="007023ED" w14:textId="22883C75" w:rsidR="006A42E1" w:rsidRDefault="006A42E1" w:rsidP="004D3011">
            <w:r>
              <w:t>Felhő rendszerek</w:t>
            </w:r>
          </w:p>
          <w:p w14:paraId="5F840954" w14:textId="3FA31648" w:rsidR="006A42E1" w:rsidRDefault="006A42E1" w:rsidP="004D3011">
            <w:r>
              <w:t>Webdesign</w:t>
            </w:r>
          </w:p>
          <w:p w14:paraId="6E9AAFDB" w14:textId="02031284" w:rsidR="006A42E1" w:rsidRDefault="006A42E1" w:rsidP="004D3011">
            <w:r>
              <w:t>Videójáték programozás</w:t>
            </w:r>
          </w:p>
          <w:p w14:paraId="4AEA00A2" w14:textId="3E257A2B" w:rsidR="008A5722" w:rsidRDefault="008A5722" w:rsidP="004D3011">
            <w:proofErr w:type="spellStart"/>
            <w:r>
              <w:t>Kiberbiztonság</w:t>
            </w:r>
            <w:proofErr w:type="spellEnd"/>
          </w:p>
          <w:p w14:paraId="0B9E8846" w14:textId="02F25BED" w:rsidR="006A42E1" w:rsidRDefault="006A42E1" w:rsidP="004D3011">
            <w:r>
              <w:t>Keleti kultúrák</w:t>
            </w:r>
          </w:p>
          <w:p w14:paraId="6AD6E37E" w14:textId="77777777" w:rsidR="006A42E1" w:rsidRDefault="006A42E1" w:rsidP="004D3011"/>
          <w:p w14:paraId="7EA19EA0" w14:textId="341967FC" w:rsidR="004D3011" w:rsidRPr="004D3011" w:rsidRDefault="004D3011" w:rsidP="004D3011"/>
        </w:tc>
        <w:tc>
          <w:tcPr>
            <w:tcW w:w="720" w:type="dxa"/>
          </w:tcPr>
          <w:p w14:paraId="194F4C6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EBF55D5C327C40ACB2D764E0F6154827"/>
              </w:placeholder>
              <w:temporary/>
              <w:showingPlcHdr/>
              <w15:appearance w15:val="hidden"/>
            </w:sdtPr>
            <w:sdtEndPr/>
            <w:sdtContent>
              <w:p w14:paraId="1232AAAB" w14:textId="77777777" w:rsidR="001B2ABD" w:rsidRDefault="00E25A26" w:rsidP="00036450">
                <w:pPr>
                  <w:pStyle w:val="Cmsor2"/>
                </w:pPr>
                <w:r w:rsidRPr="00036450">
                  <w:rPr>
                    <w:lang w:bidi="hu"/>
                  </w:rPr>
                  <w:t>TANULMÁNYOK</w:t>
                </w:r>
              </w:p>
            </w:sdtContent>
          </w:sdt>
          <w:p w14:paraId="3CCA0BC8" w14:textId="5A4A9EA5" w:rsidR="00036450" w:rsidRPr="00036450" w:rsidRDefault="000C6FC1" w:rsidP="00B359E4">
            <w:pPr>
              <w:pStyle w:val="Cmsor4"/>
            </w:pPr>
            <w:r>
              <w:t>Neumann János Informatikai Technikum</w:t>
            </w:r>
          </w:p>
          <w:p w14:paraId="2E32D132" w14:textId="3A2DE758" w:rsidR="00036450" w:rsidRPr="00B359E4" w:rsidRDefault="000C6FC1" w:rsidP="00B359E4">
            <w:pPr>
              <w:pStyle w:val="Dtum"/>
            </w:pPr>
            <w:r>
              <w:t>2023 szeptember</w:t>
            </w:r>
            <w:r w:rsidR="00036450" w:rsidRPr="00B359E4">
              <w:rPr>
                <w:lang w:bidi="hu"/>
              </w:rPr>
              <w:t>-</w:t>
            </w:r>
            <w:r>
              <w:t>jelen</w:t>
            </w:r>
          </w:p>
          <w:p w14:paraId="6E904753" w14:textId="70D57289" w:rsidR="004D3011" w:rsidRDefault="000C6FC1" w:rsidP="00036450">
            <w:pPr>
              <w:rPr>
                <w:lang w:bidi="hu"/>
              </w:rPr>
            </w:pPr>
            <w:r w:rsidRPr="000C6FC1">
              <w:rPr>
                <w:lang w:bidi="hu"/>
              </w:rPr>
              <w:t>Informatikai rendszer- és alkalmazás-üzemeltető technikus</w:t>
            </w:r>
            <w:r>
              <w:rPr>
                <w:lang w:bidi="hu"/>
              </w:rPr>
              <w:t xml:space="preserve"> végzettség</w:t>
            </w:r>
          </w:p>
          <w:p w14:paraId="300D2507" w14:textId="77777777" w:rsidR="00036450" w:rsidRDefault="00036450" w:rsidP="00036450"/>
          <w:p w14:paraId="03524A59" w14:textId="19FC11F4" w:rsidR="00036450" w:rsidRPr="00B359E4" w:rsidRDefault="000C6FC1" w:rsidP="00B359E4">
            <w:pPr>
              <w:pStyle w:val="Cmsor4"/>
            </w:pPr>
            <w:r>
              <w:t>Neumann János Informatikai Technikum</w:t>
            </w:r>
          </w:p>
          <w:p w14:paraId="06FAF2C8" w14:textId="4797E83B" w:rsidR="00036450" w:rsidRDefault="000C6FC1" w:rsidP="00B359E4">
            <w:pPr>
              <w:pStyle w:val="Dtum"/>
            </w:pPr>
            <w:r>
              <w:t>2019 szeptember</w:t>
            </w:r>
            <w:r w:rsidR="00036450" w:rsidRPr="00B359E4">
              <w:rPr>
                <w:lang w:bidi="hu"/>
              </w:rPr>
              <w:t xml:space="preserve"> – </w:t>
            </w:r>
            <w:r>
              <w:t>2023 július</w:t>
            </w:r>
          </w:p>
          <w:p w14:paraId="29B50005" w14:textId="57BA93FB" w:rsidR="000C6FC1" w:rsidRPr="000C6FC1" w:rsidRDefault="000C6FC1" w:rsidP="000C6FC1">
            <w:r>
              <w:t>középiskolai érettségi bizonyítvány</w:t>
            </w:r>
          </w:p>
          <w:p w14:paraId="0E932F5A" w14:textId="77777777" w:rsidR="000C6FC1" w:rsidRPr="000C6FC1" w:rsidRDefault="000C6FC1" w:rsidP="000C6FC1"/>
          <w:p w14:paraId="4E1811BB" w14:textId="19BD365C" w:rsidR="000C6FC1" w:rsidRPr="00B359E4" w:rsidRDefault="000C6FC1" w:rsidP="000C6FC1">
            <w:pPr>
              <w:pStyle w:val="Cmsor4"/>
            </w:pPr>
            <w:r>
              <w:t>Szabadság Sugárúti Általános Iskola</w:t>
            </w:r>
          </w:p>
          <w:p w14:paraId="0C6D1CA9" w14:textId="77777777" w:rsidR="000C6FC1" w:rsidRPr="00B359E4" w:rsidRDefault="000C6FC1" w:rsidP="000C6FC1">
            <w:pPr>
              <w:pStyle w:val="Dtum"/>
            </w:pPr>
            <w:r>
              <w:t>2019 szeptember</w:t>
            </w:r>
            <w:r w:rsidRPr="00B359E4">
              <w:rPr>
                <w:lang w:bidi="hu"/>
              </w:rPr>
              <w:t xml:space="preserve"> – </w:t>
            </w:r>
            <w:r>
              <w:t>2023 július</w:t>
            </w:r>
          </w:p>
          <w:p w14:paraId="50F13E2F" w14:textId="78899E6F" w:rsidR="000C6FC1" w:rsidRDefault="000C6FC1" w:rsidP="000C6FC1">
            <w:r>
              <w:t>általános iskolai bizottság</w:t>
            </w:r>
          </w:p>
          <w:sdt>
            <w:sdtPr>
              <w:id w:val="1001553383"/>
              <w:placeholder>
                <w:docPart w:val="0B9D9A849525478298F267079E8AEEDF"/>
              </w:placeholder>
              <w:temporary/>
              <w:showingPlcHdr/>
              <w15:appearance w15:val="hidden"/>
            </w:sdtPr>
            <w:sdtEndPr/>
            <w:sdtContent>
              <w:p w14:paraId="1AF5143B" w14:textId="48597C03" w:rsidR="00036450" w:rsidRDefault="00036450" w:rsidP="00036450">
                <w:pPr>
                  <w:pStyle w:val="Cmsor2"/>
                </w:pPr>
                <w:r w:rsidRPr="00036450">
                  <w:rPr>
                    <w:lang w:bidi="hu"/>
                  </w:rPr>
                  <w:t>MUNKATAPASZTALAT</w:t>
                </w:r>
              </w:p>
            </w:sdtContent>
          </w:sdt>
          <w:p w14:paraId="4715CDC9" w14:textId="105D10DC" w:rsidR="00036450" w:rsidRDefault="000C6FC1" w:rsidP="00B359E4">
            <w:pPr>
              <w:pStyle w:val="Cmsor4"/>
              <w:rPr>
                <w:bCs/>
              </w:rPr>
            </w:pPr>
            <w:r>
              <w:t>Webváltó Kft.</w:t>
            </w:r>
            <w:r w:rsidR="00036450" w:rsidRPr="00036450">
              <w:rPr>
                <w:lang w:bidi="hu"/>
              </w:rPr>
              <w:t xml:space="preserve">  </w:t>
            </w:r>
            <w:r>
              <w:rPr>
                <w:lang w:bidi="hu"/>
              </w:rPr>
              <w:t>(</w:t>
            </w:r>
            <w:r>
              <w:t>tanuló)</w:t>
            </w:r>
          </w:p>
          <w:p w14:paraId="2A847442" w14:textId="2629DBB6" w:rsidR="00036450" w:rsidRPr="00036450" w:rsidRDefault="000C6FC1" w:rsidP="00B359E4">
            <w:pPr>
              <w:pStyle w:val="Dtum"/>
            </w:pPr>
            <w:r>
              <w:t>2023 szeptember</w:t>
            </w:r>
            <w:r w:rsidR="00036450" w:rsidRPr="00036450">
              <w:rPr>
                <w:lang w:bidi="hu"/>
              </w:rPr>
              <w:t>–</w:t>
            </w:r>
            <w:r>
              <w:t>jelen</w:t>
            </w:r>
          </w:p>
          <w:p w14:paraId="366CD275" w14:textId="760B809B" w:rsidR="00036450" w:rsidRDefault="000C6FC1" w:rsidP="00036450">
            <w:r>
              <w:t xml:space="preserve">duális képzés keretein belül hálózatok, Amazon Web </w:t>
            </w:r>
            <w:proofErr w:type="spellStart"/>
            <w:r>
              <w:t>Services</w:t>
            </w:r>
            <w:proofErr w:type="spellEnd"/>
            <w:r>
              <w:t xml:space="preserve">, monitoring, </w:t>
            </w:r>
            <w:proofErr w:type="spellStart"/>
            <w:r>
              <w:t>python</w:t>
            </w:r>
            <w:proofErr w:type="spellEnd"/>
            <w:r>
              <w:t xml:space="preserve"> és adatbázisok tanulása</w:t>
            </w:r>
            <w:r w:rsidR="00036450" w:rsidRPr="00036450">
              <w:rPr>
                <w:lang w:bidi="hu"/>
              </w:rPr>
              <w:t xml:space="preserve"> </w:t>
            </w:r>
          </w:p>
          <w:p w14:paraId="07D29B1D" w14:textId="77777777" w:rsidR="004D3011" w:rsidRDefault="004D3011" w:rsidP="00036450"/>
          <w:p w14:paraId="35955B63" w14:textId="42AB8A8F" w:rsidR="004D3011" w:rsidRPr="004D3011" w:rsidRDefault="000C6FC1" w:rsidP="00B359E4">
            <w:pPr>
              <w:pStyle w:val="Cmsor4"/>
              <w:rPr>
                <w:bCs/>
              </w:rPr>
            </w:pPr>
            <w:proofErr w:type="spellStart"/>
            <w:proofErr w:type="gramStart"/>
            <w:r>
              <w:t>Intersport</w:t>
            </w:r>
            <w:proofErr w:type="spellEnd"/>
            <w:r w:rsidR="004D3011" w:rsidRPr="004D3011">
              <w:rPr>
                <w:lang w:bidi="hu"/>
              </w:rPr>
              <w:t xml:space="preserve">  </w:t>
            </w:r>
            <w:r>
              <w:rPr>
                <w:lang w:bidi="hu"/>
              </w:rPr>
              <w:t>(</w:t>
            </w:r>
            <w:proofErr w:type="gramEnd"/>
            <w:r>
              <w:t>ruhabolti kisegítő)</w:t>
            </w:r>
          </w:p>
          <w:p w14:paraId="3DDFB31E" w14:textId="5E529085" w:rsidR="004D3011" w:rsidRPr="004D3011" w:rsidRDefault="000C6FC1" w:rsidP="00B359E4">
            <w:pPr>
              <w:pStyle w:val="Dtum"/>
            </w:pPr>
            <w:r>
              <w:t>2023 június</w:t>
            </w:r>
            <w:r w:rsidR="004D3011" w:rsidRPr="004D3011">
              <w:rPr>
                <w:lang w:bidi="hu"/>
              </w:rPr>
              <w:t>–</w:t>
            </w:r>
            <w:r>
              <w:t>2023 augusztus</w:t>
            </w:r>
          </w:p>
          <w:p w14:paraId="49E74AAF" w14:textId="0FB42272" w:rsidR="004D3011" w:rsidRPr="004D3011" w:rsidRDefault="000C6FC1" w:rsidP="004D3011">
            <w:r>
              <w:t>Árukészlet ellenőrzése és feldolgozása, címkézés, hiányos polcok feltöltése, leltározás, bolt rendben és tisztán tartása</w:t>
            </w:r>
            <w:r w:rsidR="00036450" w:rsidRPr="004D3011">
              <w:rPr>
                <w:lang w:bidi="hu"/>
              </w:rPr>
              <w:t xml:space="preserve"> </w:t>
            </w:r>
          </w:p>
          <w:p w14:paraId="4928EBAC" w14:textId="77777777" w:rsidR="004D3011" w:rsidRDefault="004D3011" w:rsidP="00036450"/>
          <w:p w14:paraId="41E605FE" w14:textId="0D161368" w:rsidR="004D3011" w:rsidRPr="004D3011" w:rsidRDefault="000C6FC1" w:rsidP="00B359E4">
            <w:pPr>
              <w:pStyle w:val="Cmsor4"/>
              <w:rPr>
                <w:bCs/>
              </w:rPr>
            </w:pPr>
            <w:proofErr w:type="spellStart"/>
            <w:r>
              <w:t>Hr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Evolution</w:t>
            </w:r>
            <w:proofErr w:type="spellEnd"/>
            <w:r w:rsidR="004D3011" w:rsidRPr="004D3011">
              <w:rPr>
                <w:lang w:bidi="hu"/>
              </w:rPr>
              <w:t xml:space="preserve">  </w:t>
            </w:r>
            <w:r>
              <w:t>(</w:t>
            </w:r>
            <w:proofErr w:type="gramEnd"/>
            <w:r>
              <w:t>adatrögzítő)</w:t>
            </w:r>
          </w:p>
          <w:p w14:paraId="3080B951" w14:textId="7E19F4FF" w:rsidR="004D3011" w:rsidRPr="004D3011" w:rsidRDefault="000C6FC1" w:rsidP="00B359E4">
            <w:pPr>
              <w:pStyle w:val="Dtum"/>
            </w:pPr>
            <w:r>
              <w:t>2022 július</w:t>
            </w:r>
            <w:r w:rsidR="004D3011" w:rsidRPr="004D3011">
              <w:rPr>
                <w:lang w:bidi="hu"/>
              </w:rPr>
              <w:t>–</w:t>
            </w:r>
            <w:r>
              <w:t>2022 augusztus</w:t>
            </w:r>
          </w:p>
          <w:p w14:paraId="55521C4F" w14:textId="11CDB90F" w:rsidR="004D3011" w:rsidRPr="004D3011" w:rsidRDefault="000C6FC1" w:rsidP="004D3011">
            <w:r>
              <w:t>Elégedettségfelmérés keretein belül adatok felvétele és azok feldolgozása</w:t>
            </w:r>
          </w:p>
          <w:p w14:paraId="4A14F244" w14:textId="77777777" w:rsidR="004D3011" w:rsidRDefault="004D3011" w:rsidP="00036450"/>
          <w:sdt>
            <w:sdtPr>
              <w:id w:val="1669594239"/>
              <w:placeholder>
                <w:docPart w:val="42C32767EDE6480AB12B4357254C9D94"/>
              </w:placeholder>
              <w:temporary/>
              <w:showingPlcHdr/>
              <w15:appearance w15:val="hidden"/>
            </w:sdtPr>
            <w:sdtEndPr/>
            <w:sdtContent>
              <w:p w14:paraId="209F064D" w14:textId="77777777" w:rsidR="00036450" w:rsidRDefault="00180329" w:rsidP="00036450">
                <w:pPr>
                  <w:pStyle w:val="Cmsor2"/>
                </w:pPr>
                <w:r w:rsidRPr="00036450">
                  <w:rPr>
                    <w:rStyle w:val="Cmsor2Char"/>
                    <w:b/>
                    <w:lang w:bidi="hu"/>
                  </w:rPr>
                  <w:t>KÉPZETTSÉG</w:t>
                </w:r>
              </w:p>
            </w:sdtContent>
          </w:sdt>
          <w:p w14:paraId="0FC18B85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bidi="hu"/>
              </w:rPr>
              <w:drawing>
                <wp:inline distT="0" distB="0" distL="0" distR="0" wp14:anchorId="4476BE6D" wp14:editId="03B19B5D">
                  <wp:extent cx="3781425" cy="1581150"/>
                  <wp:effectExtent l="0" t="0" r="0" b="0"/>
                  <wp:docPr id="12" name="Diagram 12" descr="képzettség diagram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488BDA5F" w14:textId="77777777" w:rsidR="0043117B" w:rsidRDefault="002A5A83" w:rsidP="000C45FF">
      <w:pPr>
        <w:tabs>
          <w:tab w:val="left" w:pos="990"/>
        </w:tabs>
      </w:pPr>
    </w:p>
    <w:sectPr w:rsidR="0043117B" w:rsidSect="00AE7882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68C3" w14:textId="77777777" w:rsidR="002A5A83" w:rsidRDefault="002A5A83" w:rsidP="000C45FF">
      <w:r>
        <w:separator/>
      </w:r>
    </w:p>
  </w:endnote>
  <w:endnote w:type="continuationSeparator" w:id="0">
    <w:p w14:paraId="69B20433" w14:textId="77777777" w:rsidR="002A5A83" w:rsidRDefault="002A5A8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9511" w14:textId="77777777" w:rsidR="002A5A83" w:rsidRDefault="002A5A83" w:rsidP="000C45FF">
      <w:r>
        <w:separator/>
      </w:r>
    </w:p>
  </w:footnote>
  <w:footnote w:type="continuationSeparator" w:id="0">
    <w:p w14:paraId="2D4BEE4F" w14:textId="77777777" w:rsidR="002A5A83" w:rsidRDefault="002A5A8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376D" w14:textId="77777777" w:rsidR="000C45FF" w:rsidRDefault="000C45FF">
    <w:pPr>
      <w:pStyle w:val="lfej"/>
    </w:pPr>
    <w:r>
      <w:rPr>
        <w:noProof/>
        <w:lang w:bidi="hu"/>
      </w:rPr>
      <w:drawing>
        <wp:anchor distT="0" distB="0" distL="114300" distR="114300" simplePos="0" relativeHeight="251658240" behindDoc="1" locked="0" layoutInCell="1" allowOverlap="1" wp14:anchorId="3DB0E740" wp14:editId="46A44EFA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Ábra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C1"/>
    <w:rsid w:val="00036450"/>
    <w:rsid w:val="00094499"/>
    <w:rsid w:val="000C45FF"/>
    <w:rsid w:val="000C6FC1"/>
    <w:rsid w:val="000E3FD1"/>
    <w:rsid w:val="00112054"/>
    <w:rsid w:val="00140B5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5A83"/>
    <w:rsid w:val="002B172C"/>
    <w:rsid w:val="002F23AA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A42E1"/>
    <w:rsid w:val="00715FCB"/>
    <w:rsid w:val="00743101"/>
    <w:rsid w:val="007775E1"/>
    <w:rsid w:val="007867A0"/>
    <w:rsid w:val="007927F5"/>
    <w:rsid w:val="00802CA0"/>
    <w:rsid w:val="008847F8"/>
    <w:rsid w:val="008A5722"/>
    <w:rsid w:val="009260CD"/>
    <w:rsid w:val="00952C25"/>
    <w:rsid w:val="009D3ACF"/>
    <w:rsid w:val="00A2118D"/>
    <w:rsid w:val="00AD76E2"/>
    <w:rsid w:val="00AE7882"/>
    <w:rsid w:val="00B20152"/>
    <w:rsid w:val="00B359E4"/>
    <w:rsid w:val="00B57D98"/>
    <w:rsid w:val="00B70850"/>
    <w:rsid w:val="00B72DC7"/>
    <w:rsid w:val="00C066B6"/>
    <w:rsid w:val="00C37BA1"/>
    <w:rsid w:val="00C4674C"/>
    <w:rsid w:val="00C506CF"/>
    <w:rsid w:val="00C72BED"/>
    <w:rsid w:val="00C9578B"/>
    <w:rsid w:val="00CB0055"/>
    <w:rsid w:val="00CC086F"/>
    <w:rsid w:val="00D2522B"/>
    <w:rsid w:val="00D422DE"/>
    <w:rsid w:val="00D5459D"/>
    <w:rsid w:val="00DA1F4D"/>
    <w:rsid w:val="00DD172A"/>
    <w:rsid w:val="00E25A26"/>
    <w:rsid w:val="00E4381A"/>
    <w:rsid w:val="00E55D74"/>
    <w:rsid w:val="00F306D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473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l">
    <w:name w:val="Normal"/>
    <w:qFormat/>
    <w:rsid w:val="00B359E4"/>
    <w:rPr>
      <w:sz w:val="18"/>
      <w:szCs w:val="22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sor3">
    <w:name w:val="heading 3"/>
    <w:basedOn w:val="Norml"/>
    <w:next w:val="Norml"/>
    <w:link w:val="Cmsor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Cmsor4">
    <w:name w:val="heading 4"/>
    <w:basedOn w:val="Norml"/>
    <w:next w:val="Norml"/>
    <w:link w:val="Cmsor4Char"/>
    <w:uiPriority w:val="9"/>
    <w:qFormat/>
    <w:rsid w:val="00B359E4"/>
    <w:pPr>
      <w:outlineLvl w:val="3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1B2ABD"/>
    <w:rPr>
      <w:caps/>
      <w:color w:val="000000" w:themeColor="text1"/>
      <w:sz w:val="96"/>
      <w:szCs w:val="76"/>
    </w:rPr>
  </w:style>
  <w:style w:type="character" w:styleId="Kiemels">
    <w:name w:val="Emphasis"/>
    <w:basedOn w:val="Bekezdsalapbettpusa"/>
    <w:uiPriority w:val="11"/>
    <w:semiHidden/>
    <w:qFormat/>
    <w:rsid w:val="00E25A2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tum">
    <w:name w:val="Date"/>
    <w:basedOn w:val="Norml"/>
    <w:next w:val="Norml"/>
    <w:link w:val="DtumChar"/>
    <w:uiPriority w:val="99"/>
    <w:rsid w:val="00036450"/>
  </w:style>
  <w:style w:type="character" w:customStyle="1" w:styleId="DtumChar">
    <w:name w:val="Dátum Char"/>
    <w:basedOn w:val="Bekezdsalapbettpusa"/>
    <w:link w:val="Dtum"/>
    <w:uiPriority w:val="99"/>
    <w:rsid w:val="00036450"/>
    <w:rPr>
      <w:sz w:val="18"/>
      <w:szCs w:val="22"/>
    </w:rPr>
  </w:style>
  <w:style w:type="character" w:styleId="Hiperhivatkozs">
    <w:name w:val="Hyperlink"/>
    <w:basedOn w:val="Bekezdsalapbettpusa"/>
    <w:uiPriority w:val="99"/>
    <w:unhideWhenUsed/>
    <w:rsid w:val="00281FD5"/>
    <w:rPr>
      <w:color w:val="B85A22" w:themeColor="accent2" w:themeShade="BF"/>
      <w:u w:val="single"/>
    </w:rPr>
  </w:style>
  <w:style w:type="character" w:styleId="Feloldatlanmegemlts">
    <w:name w:val="Unresolved Mention"/>
    <w:basedOn w:val="Bekezdsalapbettpusa"/>
    <w:uiPriority w:val="99"/>
    <w:semiHidden/>
    <w:rsid w:val="004813B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45FF"/>
    <w:rPr>
      <w:sz w:val="22"/>
      <w:szCs w:val="22"/>
    </w:rPr>
  </w:style>
  <w:style w:type="paragraph" w:styleId="llb">
    <w:name w:val="footer"/>
    <w:basedOn w:val="Norml"/>
    <w:link w:val="llb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C45FF"/>
    <w:rPr>
      <w:sz w:val="22"/>
      <w:szCs w:val="22"/>
    </w:rPr>
  </w:style>
  <w:style w:type="table" w:styleId="Rcsostblzat">
    <w:name w:val="Table Grid"/>
    <w:basedOn w:val="Normltblzat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B2ABD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cmChar">
    <w:name w:val="Alcím Char"/>
    <w:basedOn w:val="Bekezdsalapbettpusa"/>
    <w:link w:val="Alcm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msor3Char">
    <w:name w:val="Címsor 3 Char"/>
    <w:basedOn w:val="Bekezdsalapbettpusa"/>
    <w:link w:val="Cmsor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Cmsor4Char">
    <w:name w:val="Címsor 4 Char"/>
    <w:basedOn w:val="Bekezdsalapbettpusa"/>
    <w:link w:val="Cmsor4"/>
    <w:uiPriority w:val="9"/>
    <w:rsid w:val="00B359E4"/>
    <w:rPr>
      <w:b/>
      <w:sz w:val="18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C086F"/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086F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8847F8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balatonikitti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facebook.com/kitti.balatoni.5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Local\Microsoft\Office\16.0\DTS\hu-HU%7b82DA398F-F119-40E8-821C-CE22D53008CC%7d\%7b193070AE-86CD-47E2-8363-B166DCE8494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2239169900922628"/>
          <c:y val="0"/>
          <c:w val="0.7506705424499422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Microsoft Office</c:v>
                </c:pt>
                <c:pt idx="1">
                  <c:v>Angol nyelv</c:v>
                </c:pt>
                <c:pt idx="2">
                  <c:v>Magyar nyelv</c:v>
                </c:pt>
                <c:pt idx="3">
                  <c:v>Hálózatok</c:v>
                </c:pt>
                <c:pt idx="4">
                  <c:v>Webprogramozás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0.93</c:v>
                </c:pt>
                <c:pt idx="1">
                  <c:v>0.85</c:v>
                </c:pt>
                <c:pt idx="2">
                  <c:v>1</c:v>
                </c:pt>
                <c:pt idx="3">
                  <c:v>0.75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49B903F5E04882B157E6B61985B5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53DD14-BE35-4B20-8004-EEAFDCC05367}"/>
      </w:docPartPr>
      <w:docPartBody>
        <w:p w:rsidR="00000000" w:rsidRDefault="00576806">
          <w:pPr>
            <w:pStyle w:val="1949B903F5E04882B157E6B61985B547"/>
          </w:pPr>
          <w:r w:rsidRPr="00D5459D">
            <w:rPr>
              <w:lang w:bidi="hu"/>
            </w:rPr>
            <w:t>Profil</w:t>
          </w:r>
        </w:p>
      </w:docPartBody>
    </w:docPart>
    <w:docPart>
      <w:docPartPr>
        <w:name w:val="7E3B578F78CD4AE28FCD4A29A4AC69F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D87DC04-30B7-46A9-9245-23EBD5D48826}"/>
      </w:docPartPr>
      <w:docPartBody>
        <w:p w:rsidR="00000000" w:rsidRDefault="00576806">
          <w:pPr>
            <w:pStyle w:val="7E3B578F78CD4AE28FCD4A29A4AC69F6"/>
          </w:pPr>
          <w:r w:rsidRPr="00CB0055">
            <w:rPr>
              <w:lang w:bidi="hu"/>
            </w:rPr>
            <w:t>Kapcsolat</w:t>
          </w:r>
        </w:p>
      </w:docPartBody>
    </w:docPart>
    <w:docPart>
      <w:docPartPr>
        <w:name w:val="0D897D592432476D8468475C8F8DCD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E147EE5-2E69-45E2-A730-4B7D691EE8A4}"/>
      </w:docPartPr>
      <w:docPartBody>
        <w:p w:rsidR="00000000" w:rsidRDefault="00576806">
          <w:pPr>
            <w:pStyle w:val="0D897D592432476D8468475C8F8DCD86"/>
          </w:pPr>
          <w:r w:rsidRPr="004D3011">
            <w:rPr>
              <w:lang w:bidi="hu"/>
            </w:rPr>
            <w:t>TELEFONSZÁM:</w:t>
          </w:r>
        </w:p>
      </w:docPartBody>
    </w:docPart>
    <w:docPart>
      <w:docPartPr>
        <w:name w:val="1A5D0C0992874A9D8A36EC7395C7D2B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4BE446-E1E4-4149-A019-20257F87D6FE}"/>
      </w:docPartPr>
      <w:docPartBody>
        <w:p w:rsidR="00000000" w:rsidRDefault="00576806">
          <w:pPr>
            <w:pStyle w:val="1A5D0C0992874A9D8A36EC7395C7D2BC"/>
          </w:pPr>
          <w:r w:rsidRPr="004D3011">
            <w:rPr>
              <w:lang w:bidi="hu"/>
            </w:rPr>
            <w:t>E-MAIL-CÍM:</w:t>
          </w:r>
        </w:p>
      </w:docPartBody>
    </w:docPart>
    <w:docPart>
      <w:docPartPr>
        <w:name w:val="EBF55D5C327C40ACB2D764E0F61548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264D96-C673-41C4-804D-1D83F53D4AA7}"/>
      </w:docPartPr>
      <w:docPartBody>
        <w:p w:rsidR="00000000" w:rsidRDefault="00576806">
          <w:pPr>
            <w:pStyle w:val="EBF55D5C327C40ACB2D764E0F6154827"/>
          </w:pPr>
          <w:r w:rsidRPr="00036450">
            <w:rPr>
              <w:lang w:bidi="hu"/>
            </w:rPr>
            <w:t>TANULMÁNYOK</w:t>
          </w:r>
        </w:p>
      </w:docPartBody>
    </w:docPart>
    <w:docPart>
      <w:docPartPr>
        <w:name w:val="0B9D9A849525478298F267079E8AEED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2550FAB-FBA4-4F78-A790-BE25E9009D73}"/>
      </w:docPartPr>
      <w:docPartBody>
        <w:p w:rsidR="00000000" w:rsidRDefault="00576806">
          <w:pPr>
            <w:pStyle w:val="0B9D9A849525478298F267079E8AEEDF"/>
          </w:pPr>
          <w:r w:rsidRPr="00036450">
            <w:rPr>
              <w:lang w:bidi="hu"/>
            </w:rPr>
            <w:t>MUNKATAPASZTALAT</w:t>
          </w:r>
        </w:p>
      </w:docPartBody>
    </w:docPart>
    <w:docPart>
      <w:docPartPr>
        <w:name w:val="42C32767EDE6480AB12B4357254C9D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998691D-F67C-48BA-A3CC-BD8F71DB015D}"/>
      </w:docPartPr>
      <w:docPartBody>
        <w:p w:rsidR="00000000" w:rsidRDefault="00576806">
          <w:pPr>
            <w:pStyle w:val="42C32767EDE6480AB12B4357254C9D94"/>
          </w:pPr>
          <w:r w:rsidRPr="00036450">
            <w:rPr>
              <w:rStyle w:val="Cmsor2Char"/>
              <w:lang w:bidi="hu"/>
            </w:rPr>
            <w:t>KÉPZETTSÉG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2A"/>
    <w:rsid w:val="00576806"/>
    <w:rsid w:val="00C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243F0ECFFB2A471A8C1C4BFE0AF216AA">
    <w:name w:val="243F0ECFFB2A471A8C1C4BFE0AF216AA"/>
  </w:style>
  <w:style w:type="paragraph" w:customStyle="1" w:styleId="5668667565C94FE58A1D5156F4C73E25">
    <w:name w:val="5668667565C94FE58A1D5156F4C73E25"/>
  </w:style>
  <w:style w:type="paragraph" w:customStyle="1" w:styleId="1949B903F5E04882B157E6B61985B547">
    <w:name w:val="1949B903F5E04882B157E6B61985B547"/>
  </w:style>
  <w:style w:type="paragraph" w:customStyle="1" w:styleId="21A8CF606C3940E1B8057A3F246B4B21">
    <w:name w:val="21A8CF606C3940E1B8057A3F246B4B21"/>
  </w:style>
  <w:style w:type="paragraph" w:customStyle="1" w:styleId="7E3B578F78CD4AE28FCD4A29A4AC69F6">
    <w:name w:val="7E3B578F78CD4AE28FCD4A29A4AC69F6"/>
  </w:style>
  <w:style w:type="paragraph" w:customStyle="1" w:styleId="0D897D592432476D8468475C8F8DCD86">
    <w:name w:val="0D897D592432476D8468475C8F8DCD86"/>
  </w:style>
  <w:style w:type="paragraph" w:customStyle="1" w:styleId="BA95B4E7095C422B80B17569E70855C3">
    <w:name w:val="BA95B4E7095C422B80B17569E70855C3"/>
  </w:style>
  <w:style w:type="paragraph" w:customStyle="1" w:styleId="655E108310A34FFAA580EE51F011C1BF">
    <w:name w:val="655E108310A34FFAA580EE51F011C1BF"/>
  </w:style>
  <w:style w:type="paragraph" w:customStyle="1" w:styleId="10B9C1235D7F4743B512BEA8BC22E05A">
    <w:name w:val="10B9C1235D7F4743B512BEA8BC22E05A"/>
  </w:style>
  <w:style w:type="paragraph" w:customStyle="1" w:styleId="1A5D0C0992874A9D8A36EC7395C7D2BC">
    <w:name w:val="1A5D0C0992874A9D8A36EC7395C7D2BC"/>
  </w:style>
  <w:style w:type="character" w:styleId="Hiperhivatkozs">
    <w:name w:val="Hyperlink"/>
    <w:basedOn w:val="Bekezdsalapbettpusa"/>
    <w:uiPriority w:val="99"/>
    <w:unhideWhenUsed/>
    <w:rPr>
      <w:color w:val="C45911" w:themeColor="accent2" w:themeShade="BF"/>
      <w:u w:val="single"/>
    </w:rPr>
  </w:style>
  <w:style w:type="paragraph" w:customStyle="1" w:styleId="2B5DDB3FCEAB4821978DC7082D33485E">
    <w:name w:val="2B5DDB3FCEAB4821978DC7082D33485E"/>
  </w:style>
  <w:style w:type="paragraph" w:customStyle="1" w:styleId="1B5DE117B284403D848988D473BF1D87">
    <w:name w:val="1B5DE117B284403D848988D473BF1D87"/>
  </w:style>
  <w:style w:type="paragraph" w:customStyle="1" w:styleId="32106EA22CAD4100A529AA5898DA9D3E">
    <w:name w:val="32106EA22CAD4100A529AA5898DA9D3E"/>
  </w:style>
  <w:style w:type="paragraph" w:customStyle="1" w:styleId="F130E48868D3401E95FD229E4155B941">
    <w:name w:val="F130E48868D3401E95FD229E4155B941"/>
  </w:style>
  <w:style w:type="paragraph" w:customStyle="1" w:styleId="5D2409F9CB2E4D4AA8974897F357447B">
    <w:name w:val="5D2409F9CB2E4D4AA8974897F357447B"/>
  </w:style>
  <w:style w:type="paragraph" w:customStyle="1" w:styleId="EE38D3F72B96408AB2181CA0A57C4CA5">
    <w:name w:val="EE38D3F72B96408AB2181CA0A57C4CA5"/>
  </w:style>
  <w:style w:type="paragraph" w:customStyle="1" w:styleId="EBF55D5C327C40ACB2D764E0F6154827">
    <w:name w:val="EBF55D5C327C40ACB2D764E0F6154827"/>
  </w:style>
  <w:style w:type="paragraph" w:customStyle="1" w:styleId="3A5395C4B2E5478389F753D1068841FB">
    <w:name w:val="3A5395C4B2E5478389F753D1068841FB"/>
  </w:style>
  <w:style w:type="paragraph" w:customStyle="1" w:styleId="4314F2FFF98C4967BE364D5818B7017F">
    <w:name w:val="4314F2FFF98C4967BE364D5818B7017F"/>
  </w:style>
  <w:style w:type="paragraph" w:customStyle="1" w:styleId="683438C0D75E447AA8CD951C21E2FB07">
    <w:name w:val="683438C0D75E447AA8CD951C21E2FB07"/>
  </w:style>
  <w:style w:type="paragraph" w:customStyle="1" w:styleId="F8CDD5053F0F4959B5EF0C11873FCCFB">
    <w:name w:val="F8CDD5053F0F4959B5EF0C11873FCCFB"/>
  </w:style>
  <w:style w:type="paragraph" w:customStyle="1" w:styleId="AAB97D2EF1E549BFB85813012B78E2BC">
    <w:name w:val="AAB97D2EF1E549BFB85813012B78E2BC"/>
  </w:style>
  <w:style w:type="paragraph" w:customStyle="1" w:styleId="0A85894282E140EBB1EAF3973299A64A">
    <w:name w:val="0A85894282E140EBB1EAF3973299A64A"/>
  </w:style>
  <w:style w:type="paragraph" w:customStyle="1" w:styleId="A2824258B4CD4724BDF0C2759D5F6F85">
    <w:name w:val="A2824258B4CD4724BDF0C2759D5F6F85"/>
  </w:style>
  <w:style w:type="paragraph" w:customStyle="1" w:styleId="0B9D9A849525478298F267079E8AEEDF">
    <w:name w:val="0B9D9A849525478298F267079E8AEEDF"/>
  </w:style>
  <w:style w:type="paragraph" w:customStyle="1" w:styleId="500A911EACE249B38CA53C2360B82E12">
    <w:name w:val="500A911EACE249B38CA53C2360B82E12"/>
  </w:style>
  <w:style w:type="paragraph" w:customStyle="1" w:styleId="9D5C2BE264824CF5BC0AEB22784CA724">
    <w:name w:val="9D5C2BE264824CF5BC0AEB22784CA724"/>
  </w:style>
  <w:style w:type="paragraph" w:customStyle="1" w:styleId="61C332D94A734AF380E4D9E611AEEF69">
    <w:name w:val="61C332D94A734AF380E4D9E611AEEF69"/>
  </w:style>
  <w:style w:type="paragraph" w:customStyle="1" w:styleId="B86B4D0950634C94BF30272AC97560C2">
    <w:name w:val="B86B4D0950634C94BF30272AC97560C2"/>
  </w:style>
  <w:style w:type="paragraph" w:customStyle="1" w:styleId="F8EF0ADE905F4741AB1C24A9ACB17992">
    <w:name w:val="F8EF0ADE905F4741AB1C24A9ACB17992"/>
  </w:style>
  <w:style w:type="paragraph" w:customStyle="1" w:styleId="48F20D30F5D8496F84F84FEDAB6A8E74">
    <w:name w:val="48F20D30F5D8496F84F84FEDAB6A8E74"/>
  </w:style>
  <w:style w:type="paragraph" w:customStyle="1" w:styleId="93941C76EA6C4F26995B9DC708A3CE2F">
    <w:name w:val="93941C76EA6C4F26995B9DC708A3CE2F"/>
  </w:style>
  <w:style w:type="paragraph" w:customStyle="1" w:styleId="9665AB03D12A4E88AE0DB804B35C3DF2">
    <w:name w:val="9665AB03D12A4E88AE0DB804B35C3DF2"/>
  </w:style>
  <w:style w:type="paragraph" w:customStyle="1" w:styleId="300C197F04344C3D83EA884634059949">
    <w:name w:val="300C197F04344C3D83EA884634059949"/>
  </w:style>
  <w:style w:type="paragraph" w:customStyle="1" w:styleId="2BCDB60C3590455C90AD6D319B6EC9A8">
    <w:name w:val="2BCDB60C3590455C90AD6D319B6EC9A8"/>
  </w:style>
  <w:style w:type="paragraph" w:customStyle="1" w:styleId="3D2B19EE6D0A4E1BB2AE45FB84582461">
    <w:name w:val="3D2B19EE6D0A4E1BB2AE45FB84582461"/>
  </w:style>
  <w:style w:type="paragraph" w:customStyle="1" w:styleId="FC03A98E49614C40A89795AD9438AEB9">
    <w:name w:val="FC03A98E49614C40A89795AD9438AEB9"/>
  </w:style>
  <w:style w:type="paragraph" w:customStyle="1" w:styleId="27B3006F2F944A8EBE92370F09557246">
    <w:name w:val="27B3006F2F944A8EBE92370F09557246"/>
  </w:style>
  <w:style w:type="paragraph" w:customStyle="1" w:styleId="BF0C49AE8A134CA3B2353B2572611993">
    <w:name w:val="BF0C49AE8A134CA3B2353B2572611993"/>
  </w:style>
  <w:style w:type="paragraph" w:customStyle="1" w:styleId="6EDD6C3B30D04A09AB5B8C4CB06B1835">
    <w:name w:val="6EDD6C3B30D04A09AB5B8C4CB06B1835"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2C32767EDE6480AB12B4357254C9D94">
    <w:name w:val="42C32767EDE6480AB12B4357254C9D94"/>
  </w:style>
  <w:style w:type="paragraph" w:customStyle="1" w:styleId="76ACF9971F564A01987401E6BCA4EE28">
    <w:name w:val="76ACF9971F564A01987401E6BCA4EE28"/>
    <w:rsid w:val="00CD5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F04EE3-ECB3-4FBE-8B1F-967A6A90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{193070AE-86CD-47E2-8363-B166DCE8494C}tf00546271_win32.dotx</Template>
  <TotalTime>0</TotalTime>
  <Pages>1</Pages>
  <Words>196</Words>
  <Characters>1360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2023-10-18T19:00:00Z</dcterms:created>
  <dcterms:modified xsi:type="dcterms:W3CDTF">2023-10-18T19:45:00Z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